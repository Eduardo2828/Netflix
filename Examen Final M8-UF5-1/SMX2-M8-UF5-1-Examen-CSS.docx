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E554" w14:textId="77777777" w:rsidR="00FF53A4" w:rsidRPr="00160495" w:rsidRDefault="00FF53A4" w:rsidP="00FF53A4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bookmarkStart w:id="0" w:name="_Toc10470242"/>
      <w:bookmarkStart w:id="1" w:name="_Toc10607837"/>
      <w:bookmarkStart w:id="2" w:name="_Toc10984168"/>
      <w:bookmarkStart w:id="3" w:name="_Toc20821372"/>
    </w:p>
    <w:p w14:paraId="54666C3B" w14:textId="77777777" w:rsidR="00FF53A4" w:rsidRPr="00160495" w:rsidRDefault="00FF53A4" w:rsidP="00FF53A4">
      <w:pPr>
        <w:pStyle w:val="Ttulo1"/>
      </w:pPr>
      <w:bookmarkStart w:id="4" w:name="_Toc99043165"/>
      <w:bookmarkStart w:id="5" w:name="_Hlk99043948"/>
      <w:bookmarkEnd w:id="0"/>
      <w:bookmarkEnd w:id="1"/>
      <w:bookmarkEnd w:id="2"/>
      <w:bookmarkEnd w:id="3"/>
      <w:r>
        <w:lastRenderedPageBreak/>
        <w:t>SEGON EXAMEN PARCIAL CSS MODEL 1</w:t>
      </w:r>
      <w:bookmarkEnd w:id="4"/>
      <w:r>
        <w:t xml:space="preserve"> </w:t>
      </w:r>
    </w:p>
    <w:p w14:paraId="7852ED6B" w14:textId="11208EE9" w:rsidR="00FF53A4" w:rsidRDefault="00FF53A4" w:rsidP="00FF53A4">
      <w:r>
        <w:t xml:space="preserve">En aquest últim examen demostrarem els coneixements adquirits en relació al disseny en HTML5 i CSS3, per fer-ho caldrà que implementeu el vostre web en format web </w:t>
      </w:r>
      <w:proofErr w:type="spellStart"/>
      <w:r>
        <w:t>responsive</w:t>
      </w:r>
      <w:proofErr w:type="spellEnd"/>
      <w:r>
        <w:t>.</w:t>
      </w:r>
    </w:p>
    <w:p w14:paraId="206B27D8" w14:textId="77777777" w:rsidR="00FF53A4" w:rsidRPr="00E21022" w:rsidRDefault="00FF53A4" w:rsidP="00FF53A4">
      <w:pPr>
        <w:pStyle w:val="Ttulo2"/>
      </w:pPr>
      <w:bookmarkStart w:id="6" w:name="_Toc99043166"/>
      <w:r>
        <w:t>Estructura de la Web</w:t>
      </w:r>
      <w:bookmarkEnd w:id="6"/>
    </w:p>
    <w:p w14:paraId="49E45A9E" w14:textId="77777777" w:rsidR="00FF53A4" w:rsidRDefault="00FF53A4" w:rsidP="00FF53A4">
      <w:r>
        <w:t>El vostre web s’haurà d’organitzar amb les informatives següents:</w:t>
      </w:r>
    </w:p>
    <w:p w14:paraId="58752E5F" w14:textId="0F49E185" w:rsidR="00FF53A4" w:rsidRPr="00AC6916" w:rsidRDefault="00FF53A4" w:rsidP="00FF53A4">
      <w:pPr>
        <w:pStyle w:val="Prrafodelista"/>
        <w:numPr>
          <w:ilvl w:val="0"/>
          <w:numId w:val="17"/>
        </w:numPr>
        <w:spacing w:line="240" w:lineRule="auto"/>
        <w:rPr>
          <w:b/>
          <w:bCs/>
        </w:rPr>
      </w:pPr>
      <w:r w:rsidRPr="00AC6916">
        <w:rPr>
          <w:b/>
          <w:bCs/>
        </w:rPr>
        <w:t>Ca</w:t>
      </w:r>
      <w:r w:rsidR="004C072A">
        <w:rPr>
          <w:b/>
          <w:bCs/>
        </w:rPr>
        <w:t>pçalera</w:t>
      </w:r>
      <w:r w:rsidRPr="00AC6916">
        <w:rPr>
          <w:b/>
          <w:bCs/>
        </w:rPr>
        <w:t>.</w:t>
      </w:r>
    </w:p>
    <w:p w14:paraId="2280DD96" w14:textId="77777777" w:rsidR="00FF53A4" w:rsidRPr="00AC6916" w:rsidRDefault="00FF53A4" w:rsidP="00FF53A4">
      <w:pPr>
        <w:pStyle w:val="Prrafodelista"/>
        <w:numPr>
          <w:ilvl w:val="0"/>
          <w:numId w:val="17"/>
        </w:numPr>
        <w:spacing w:line="240" w:lineRule="auto"/>
        <w:rPr>
          <w:b/>
          <w:bCs/>
        </w:rPr>
      </w:pPr>
      <w:r w:rsidRPr="00AC6916">
        <w:rPr>
          <w:b/>
          <w:bCs/>
        </w:rPr>
        <w:t>Barra de navegació</w:t>
      </w:r>
    </w:p>
    <w:p w14:paraId="44C18C9F" w14:textId="77777777" w:rsidR="00FF53A4" w:rsidRPr="000C4B30" w:rsidRDefault="00FF53A4" w:rsidP="00FF53A4">
      <w:pPr>
        <w:pStyle w:val="Prrafodelista"/>
        <w:numPr>
          <w:ilvl w:val="0"/>
          <w:numId w:val="17"/>
        </w:numPr>
        <w:spacing w:line="240" w:lineRule="auto"/>
        <w:rPr>
          <w:b/>
          <w:bCs/>
        </w:rPr>
      </w:pPr>
      <w:r w:rsidRPr="00AC6916">
        <w:rPr>
          <w:b/>
          <w:bCs/>
        </w:rPr>
        <w:t xml:space="preserve">Galeria amb </w:t>
      </w:r>
      <w:r>
        <w:rPr>
          <w:b/>
          <w:bCs/>
        </w:rPr>
        <w:t>6</w:t>
      </w:r>
      <w:r w:rsidRPr="00AC6916">
        <w:rPr>
          <w:b/>
          <w:bCs/>
        </w:rPr>
        <w:t xml:space="preserve"> imatges</w:t>
      </w:r>
    </w:p>
    <w:p w14:paraId="503C9464" w14:textId="4EA30A1C" w:rsidR="00FF53A4" w:rsidRPr="000C4B30" w:rsidRDefault="004C072A" w:rsidP="00FF53A4">
      <w:pPr>
        <w:pStyle w:val="Prrafodelista"/>
        <w:numPr>
          <w:ilvl w:val="0"/>
          <w:numId w:val="17"/>
        </w:numPr>
        <w:spacing w:line="240" w:lineRule="auto"/>
        <w:rPr>
          <w:b/>
          <w:bCs/>
        </w:rPr>
      </w:pPr>
      <w:r>
        <w:rPr>
          <w:b/>
          <w:bCs/>
        </w:rPr>
        <w:t>A cerca</w:t>
      </w:r>
      <w:r w:rsidR="00FF53A4">
        <w:rPr>
          <w:b/>
          <w:bCs/>
        </w:rPr>
        <w:t xml:space="preserve"> de</w:t>
      </w:r>
      <w:r w:rsidR="00FF53A4" w:rsidRPr="00AC6916">
        <w:rPr>
          <w:b/>
          <w:bCs/>
        </w:rPr>
        <w:t xml:space="preserve"> Mi</w:t>
      </w:r>
    </w:p>
    <w:p w14:paraId="3F1597FF" w14:textId="3FB1C9D3" w:rsidR="00FF53A4" w:rsidRPr="00AC6916" w:rsidRDefault="00FF53A4" w:rsidP="00FF53A4">
      <w:pPr>
        <w:pStyle w:val="Prrafodelista"/>
        <w:numPr>
          <w:ilvl w:val="0"/>
          <w:numId w:val="17"/>
        </w:numPr>
        <w:spacing w:line="240" w:lineRule="auto"/>
        <w:rPr>
          <w:b/>
          <w:bCs/>
        </w:rPr>
      </w:pPr>
      <w:r w:rsidRPr="00AC6916">
        <w:rPr>
          <w:b/>
          <w:bCs/>
        </w:rPr>
        <w:t>P</w:t>
      </w:r>
      <w:r w:rsidR="004C072A">
        <w:rPr>
          <w:b/>
          <w:bCs/>
        </w:rPr>
        <w:t>eu</w:t>
      </w:r>
      <w:r w:rsidRPr="00AC6916">
        <w:rPr>
          <w:b/>
          <w:bCs/>
        </w:rPr>
        <w:t xml:space="preserve"> de pagina</w:t>
      </w:r>
    </w:p>
    <w:p w14:paraId="3A74D90B" w14:textId="77777777" w:rsidR="00FF53A4" w:rsidRDefault="00FF53A4" w:rsidP="00FF53A4">
      <w:pPr>
        <w:pStyle w:val="Prrafodelista"/>
        <w:spacing w:line="240" w:lineRule="auto"/>
      </w:pPr>
    </w:p>
    <w:p w14:paraId="2FB758CF" w14:textId="77777777" w:rsidR="00FF53A4" w:rsidRDefault="00FF53A4" w:rsidP="00FF53A4">
      <w:r>
        <w:t>A continuació se us indica l’estructura que haurà de complir el vostre disseny web en funció del dispositiu on es visualitzi:</w:t>
      </w:r>
    </w:p>
    <w:p w14:paraId="27D6C090" w14:textId="77777777" w:rsidR="00FF53A4" w:rsidRPr="00E21022" w:rsidRDefault="00FF53A4" w:rsidP="00FF53A4">
      <w:pPr>
        <w:pStyle w:val="Ttulo3"/>
      </w:pPr>
      <w:bookmarkStart w:id="7" w:name="_Toc99043167"/>
      <w:r w:rsidRPr="00E21022">
        <w:lastRenderedPageBreak/>
        <w:t xml:space="preserve">Format </w:t>
      </w:r>
      <w:r>
        <w:t>Ordinador (Pantalles d’ample superior a 1200px)</w:t>
      </w:r>
      <w:bookmarkEnd w:id="7"/>
    </w:p>
    <w:p w14:paraId="74A61319" w14:textId="77777777" w:rsidR="00FF53A4" w:rsidRDefault="00FF53A4" w:rsidP="00FF53A4">
      <w:r w:rsidRPr="000C4B30">
        <w:rPr>
          <w:noProof/>
        </w:rPr>
        <w:drawing>
          <wp:inline distT="0" distB="0" distL="0" distR="0" wp14:anchorId="68EC1328" wp14:editId="43A7C8E3">
            <wp:extent cx="4290432" cy="6104149"/>
            <wp:effectExtent l="0" t="0" r="0" b="0"/>
            <wp:docPr id="22" name="Imagen 2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AE87" w14:textId="77777777" w:rsidR="00FF53A4" w:rsidRDefault="00FF53A4" w:rsidP="00FF53A4"/>
    <w:p w14:paraId="4D2F420A" w14:textId="514E2925" w:rsidR="00FF53A4" w:rsidRDefault="00FF53A4" w:rsidP="00376103">
      <w:pPr>
        <w:pStyle w:val="Ttulo3"/>
        <w:numPr>
          <w:ilvl w:val="0"/>
          <w:numId w:val="0"/>
        </w:numPr>
      </w:pPr>
    </w:p>
    <w:p w14:paraId="29056109" w14:textId="3E8D645B" w:rsidR="00FF53A4" w:rsidRPr="00967EED" w:rsidRDefault="00FF53A4" w:rsidP="00FF53A4"/>
    <w:p w14:paraId="4E686338" w14:textId="77777777" w:rsidR="00FF53A4" w:rsidRDefault="00FF53A4" w:rsidP="00FF53A4">
      <w:pPr>
        <w:rPr>
          <w:rStyle w:val="Hipervnculo"/>
        </w:rPr>
      </w:pPr>
    </w:p>
    <w:p w14:paraId="15B34A17" w14:textId="77777777" w:rsidR="00FF53A4" w:rsidRDefault="00FF53A4" w:rsidP="00FF53A4"/>
    <w:p w14:paraId="55A778E3" w14:textId="4FC8FFB0" w:rsidR="00B37490" w:rsidRDefault="00FF53A4" w:rsidP="00B37490">
      <w:pPr>
        <w:pStyle w:val="Ttulo2"/>
      </w:pPr>
      <w:bookmarkStart w:id="8" w:name="_Toc99043169"/>
      <w:r>
        <w:t>Aspectes de Disseny Específic</w:t>
      </w:r>
      <w:bookmarkEnd w:id="8"/>
    </w:p>
    <w:p w14:paraId="5D0B75CA" w14:textId="7FC4627B" w:rsidR="00B37490" w:rsidRPr="004C072A" w:rsidRDefault="004C072A" w:rsidP="00B37490">
      <w:pPr>
        <w:rPr>
          <w:b/>
          <w:bCs/>
          <w:sz w:val="28"/>
          <w:szCs w:val="28"/>
          <w:u w:val="single"/>
        </w:rPr>
      </w:pPr>
      <w:r w:rsidRPr="004C072A">
        <w:rPr>
          <w:b/>
          <w:bCs/>
          <w:sz w:val="28"/>
          <w:szCs w:val="28"/>
          <w:u w:val="single"/>
        </w:rPr>
        <w:t>!!! En la part del logo podreu utilitzar la imatge que vosaltres vulgueu. !!!!</w:t>
      </w:r>
    </w:p>
    <w:p w14:paraId="06CE7105" w14:textId="090AA07C" w:rsidR="00597D9C" w:rsidRPr="00597D9C" w:rsidRDefault="00FF53A4" w:rsidP="00597D9C">
      <w:pPr>
        <w:pStyle w:val="Ttulo3"/>
      </w:pPr>
      <w:bookmarkStart w:id="9" w:name="_Toc99043170"/>
      <w:r>
        <w:t>Secció Galeria</w:t>
      </w:r>
      <w:bookmarkEnd w:id="9"/>
    </w:p>
    <w:p w14:paraId="35BDCFFE" w14:textId="77777777" w:rsidR="004C072A" w:rsidRDefault="004C072A" w:rsidP="00FF53A4">
      <w:r>
        <w:t xml:space="preserve">Les 6 imatges que apareixen en la web són les que estan situades en la carpeta </w:t>
      </w:r>
      <w:r w:rsidRPr="004C072A">
        <w:rPr>
          <w:b/>
          <w:bCs/>
        </w:rPr>
        <w:t>“</w:t>
      </w:r>
      <w:proofErr w:type="spellStart"/>
      <w:r w:rsidRPr="004C072A">
        <w:rPr>
          <w:b/>
          <w:bCs/>
        </w:rPr>
        <w:t>img</w:t>
      </w:r>
      <w:proofErr w:type="spellEnd"/>
      <w:r w:rsidRPr="004C072A">
        <w:rPr>
          <w:b/>
          <w:bCs/>
        </w:rPr>
        <w:t>”.</w:t>
      </w:r>
    </w:p>
    <w:p w14:paraId="0BBA804A" w14:textId="623210DD" w:rsidR="00FF53A4" w:rsidRPr="004C072A" w:rsidRDefault="004C072A" w:rsidP="00FF53A4">
      <w:pPr>
        <w:rPr>
          <w:b/>
          <w:bCs/>
        </w:rPr>
      </w:pPr>
      <w:r>
        <w:br/>
        <w:t>(No es poden modificar les imatges de la carpeta)</w:t>
      </w:r>
    </w:p>
    <w:p w14:paraId="0CD83ED3" w14:textId="10F648EF" w:rsidR="00FF53A4" w:rsidRDefault="00FF53A4" w:rsidP="00FF53A4">
      <w:pPr>
        <w:pStyle w:val="Ttulo3"/>
      </w:pPr>
      <w:bookmarkStart w:id="10" w:name="_Toc99043171"/>
      <w:r>
        <w:t>Secció Presentació</w:t>
      </w:r>
      <w:bookmarkEnd w:id="10"/>
    </w:p>
    <w:p w14:paraId="5EEED102" w14:textId="77777777" w:rsidR="00FF53A4" w:rsidRDefault="00FF53A4" w:rsidP="00FF53A4">
      <w:proofErr w:type="spellStart"/>
      <w:r>
        <w:t>Acerca</w:t>
      </w:r>
      <w:proofErr w:type="spellEnd"/>
      <w:r>
        <w:t xml:space="preserve"> de </w:t>
      </w:r>
      <w:proofErr w:type="spellStart"/>
      <w:r>
        <w:t>Mí</w:t>
      </w:r>
      <w:proofErr w:type="spellEnd"/>
    </w:p>
    <w:p w14:paraId="0AD527F3" w14:textId="77777777" w:rsidR="00FF53A4" w:rsidRDefault="00FF53A4" w:rsidP="00FF53A4"/>
    <w:p w14:paraId="2E6A502C" w14:textId="77777777" w:rsidR="00FF53A4" w:rsidRPr="00323720" w:rsidRDefault="00FF53A4" w:rsidP="000C0224">
      <w:pPr>
        <w:ind w:left="720"/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A lo largo de mis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más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diez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años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carrera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profesional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trabajando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en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diferentes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proyectos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ámbito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nacional e internacional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vinculados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a los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sistemas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control y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gestión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para el sector del fuel, me he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especializado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en las labores de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dirección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y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planificación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proyectos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así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como en la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supervisión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y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coordinación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equipos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TI,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tanto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en el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terreno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del software como del hardware.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Fruto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esta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experiencia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laboral y de un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firme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compromiso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con la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construcción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una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sociedad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más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justa,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desde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hará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algunos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años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he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canalizado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mis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esfuerzos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al mundo de la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enseñanza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profesional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impartiendo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clases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informática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que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abarcan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desde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la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administración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avanzada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sistemas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operativos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y bases de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datos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a la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programación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web y la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domótica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hasta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la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ciberseguridad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</w:p>
    <w:p w14:paraId="697DC72E" w14:textId="7F9BEEF9" w:rsidR="00597D9C" w:rsidRPr="00597D9C" w:rsidRDefault="00FF53A4" w:rsidP="00597D9C">
      <w:pPr>
        <w:pStyle w:val="Ttulo3"/>
      </w:pPr>
      <w:bookmarkStart w:id="11" w:name="_Toc99043172"/>
      <w:r>
        <w:t xml:space="preserve">Secció </w:t>
      </w:r>
      <w:proofErr w:type="spellStart"/>
      <w:r>
        <w:t>Footer</w:t>
      </w:r>
      <w:bookmarkEnd w:id="11"/>
      <w:proofErr w:type="spellEnd"/>
    </w:p>
    <w:p w14:paraId="71381C95" w14:textId="77777777" w:rsidR="00FF53A4" w:rsidRPr="00323720" w:rsidRDefault="00FF53A4" w:rsidP="00FF53A4">
      <w:r>
        <w:t xml:space="preserve">Cal </w:t>
      </w:r>
      <w:r w:rsidRPr="006B3C07">
        <w:rPr>
          <w:u w:val="single"/>
        </w:rPr>
        <w:t>incloure</w:t>
      </w:r>
      <w:r>
        <w:t xml:space="preserve"> la informació amb </w:t>
      </w:r>
      <w:r w:rsidRPr="00A63C13">
        <w:rPr>
          <w:b/>
          <w:bCs/>
          <w:u w:val="single"/>
        </w:rPr>
        <w:t>el vostre nom</w:t>
      </w:r>
      <w:r>
        <w:t>.</w:t>
      </w:r>
    </w:p>
    <w:p w14:paraId="10AD7372" w14:textId="77777777" w:rsidR="00FF53A4" w:rsidRDefault="00FF53A4" w:rsidP="00FF53A4">
      <w:pPr>
        <w:pStyle w:val="Ttulo2"/>
      </w:pPr>
      <w:bookmarkStart w:id="12" w:name="_Toc99043173"/>
      <w:r>
        <w:lastRenderedPageBreak/>
        <w:t>Organització de Fitxers i Carpetes</w:t>
      </w:r>
      <w:bookmarkEnd w:id="12"/>
    </w:p>
    <w:p w14:paraId="6932A4DE" w14:textId="77777777" w:rsidR="00FF53A4" w:rsidRDefault="00FF53A4" w:rsidP="00FF53A4">
      <w:r>
        <w:t xml:space="preserve">La web s’ha d’estructurar entorn a un únic fitxer HTML anomenat </w:t>
      </w:r>
      <w:r>
        <w:rPr>
          <w:b/>
          <w:bCs/>
        </w:rPr>
        <w:t>index.html</w:t>
      </w:r>
      <w:r>
        <w:t xml:space="preserve"> i un únic fitxer CSS anomenat </w:t>
      </w:r>
      <w:r>
        <w:rPr>
          <w:b/>
          <w:bCs/>
        </w:rPr>
        <w:t>main.css</w:t>
      </w:r>
      <w:r>
        <w:t>. Les imatges s’han d’ubicar dins d’una carpeta anomenada “</w:t>
      </w:r>
      <w:proofErr w:type="spellStart"/>
      <w:r w:rsidRPr="00686450">
        <w:rPr>
          <w:b/>
          <w:bCs/>
        </w:rPr>
        <w:t>img</w:t>
      </w:r>
      <w:proofErr w:type="spellEnd"/>
      <w:r>
        <w:t xml:space="preserve">” i el fitxer </w:t>
      </w:r>
      <w:proofErr w:type="spellStart"/>
      <w:r>
        <w:t>css</w:t>
      </w:r>
      <w:proofErr w:type="spellEnd"/>
      <w:r>
        <w:t xml:space="preserve"> dins d’una carpeta anomenada “</w:t>
      </w:r>
      <w:proofErr w:type="spellStart"/>
      <w:r w:rsidRPr="00686450">
        <w:rPr>
          <w:b/>
          <w:bCs/>
        </w:rPr>
        <w:t>css</w:t>
      </w:r>
      <w:proofErr w:type="spellEnd"/>
      <w:r>
        <w:t>”.</w:t>
      </w:r>
    </w:p>
    <w:p w14:paraId="56EBCB4A" w14:textId="77777777" w:rsidR="00FF53A4" w:rsidRDefault="00FF53A4" w:rsidP="00FF53A4">
      <w:pPr>
        <w:pStyle w:val="Ttulo2"/>
      </w:pPr>
      <w:bookmarkStart w:id="13" w:name="_Toc99043174"/>
      <w:r>
        <w:t>Entrega</w:t>
      </w:r>
      <w:bookmarkEnd w:id="13"/>
    </w:p>
    <w:p w14:paraId="2EE2AC47" w14:textId="77777777" w:rsidR="00FF53A4" w:rsidRDefault="00FF53A4" w:rsidP="00FF53A4">
      <w:r>
        <w:t xml:space="preserve">L’examen es farà en format </w:t>
      </w:r>
      <w:r>
        <w:rPr>
          <w:b/>
          <w:bCs/>
        </w:rPr>
        <w:t xml:space="preserve">ZIP, </w:t>
      </w:r>
      <w:r>
        <w:t>incloent tots els fitxers requerits per la vostra web.</w:t>
      </w:r>
    </w:p>
    <w:p w14:paraId="33FB494D" w14:textId="081EFA36" w:rsidR="00D366C7" w:rsidRPr="00FF53A4" w:rsidRDefault="00FF53A4" w:rsidP="00FF53A4">
      <w:r>
        <w:t>En total no es podran superar els 10MB, així que redimensioneu les imatges si cal!</w:t>
      </w:r>
      <w:bookmarkEnd w:id="5"/>
    </w:p>
    <w:sectPr w:rsidR="00D366C7" w:rsidRPr="00FF53A4" w:rsidSect="008B5D5C">
      <w:headerReference w:type="default" r:id="rId13"/>
      <w:footerReference w:type="default" r:id="rId14"/>
      <w:footerReference w:type="first" r:id="rId15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844C" w14:textId="77777777" w:rsidR="008B5D5C" w:rsidRDefault="008B5D5C">
      <w:r>
        <w:separator/>
      </w:r>
    </w:p>
  </w:endnote>
  <w:endnote w:type="continuationSeparator" w:id="0">
    <w:p w14:paraId="33C71480" w14:textId="77777777" w:rsidR="008B5D5C" w:rsidRDefault="008B5D5C">
      <w:r>
        <w:continuationSeparator/>
      </w:r>
    </w:p>
  </w:endnote>
  <w:endnote w:type="continuationNotice" w:id="1">
    <w:p w14:paraId="4444742C" w14:textId="77777777" w:rsidR="008B5D5C" w:rsidRDefault="008B5D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495A" w14:textId="5DD1F5E3" w:rsidR="008C0FA7" w:rsidRPr="00E30AFB" w:rsidRDefault="008C0FA7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</w:rPr>
    </w:pPr>
    <w:r w:rsidRPr="00E30AFB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33FB4969" wp14:editId="2C0B7F24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30032C" id="Rectángulo 26" o:spid="_x0000_s1026" style="position:absolute;margin-left:-.7pt;margin-top:-19.1pt;width:469.8pt;height: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" fillcolor="#1d2967" stroked="f" strokeweight="2pt"/>
          </w:pict>
        </mc:Fallback>
      </mc:AlternateContent>
    </w:r>
    <w:r w:rsidRPr="00E30AFB">
      <w:rPr>
        <w:noProof/>
        <w:snapToGrid w:val="0"/>
        <w:szCs w:val="22"/>
      </w:rPr>
      <w:t>Professor</w:t>
    </w:r>
    <w:r w:rsidRPr="00E30AFB">
      <w:rPr>
        <w:snapToGrid w:val="0"/>
        <w:szCs w:val="22"/>
      </w:rPr>
      <w:t xml:space="preserve">: </w:t>
    </w:r>
    <w:r w:rsidR="000C4B30">
      <w:rPr>
        <w:snapToGrid w:val="0"/>
        <w:szCs w:val="22"/>
      </w:rPr>
      <w:t>Marc Garcia</w:t>
    </w:r>
    <w:r w:rsidRPr="00E30AFB">
      <w:rPr>
        <w:snapToGrid w:val="0"/>
        <w:color w:val="808080"/>
        <w:szCs w:val="22"/>
      </w:rPr>
      <w:tab/>
    </w:r>
    <w:r w:rsidRPr="00E30AFB">
      <w:rPr>
        <w:snapToGrid w:val="0"/>
        <w:color w:val="808080"/>
        <w:szCs w:val="22"/>
      </w:rPr>
      <w:tab/>
      <w:t xml:space="preserve">Pàg. </w:t>
    </w:r>
    <w:r w:rsidRPr="00E30AFB">
      <w:rPr>
        <w:snapToGrid w:val="0"/>
        <w:color w:val="808080"/>
        <w:szCs w:val="22"/>
      </w:rPr>
      <w:fldChar w:fldCharType="begin"/>
    </w:r>
    <w:r w:rsidRPr="00E30AFB">
      <w:rPr>
        <w:snapToGrid w:val="0"/>
        <w:color w:val="808080"/>
        <w:szCs w:val="22"/>
      </w:rPr>
      <w:instrText xml:space="preserve"> PAGE </w:instrText>
    </w:r>
    <w:r w:rsidRPr="00E30AFB">
      <w:rPr>
        <w:snapToGrid w:val="0"/>
        <w:color w:val="808080"/>
        <w:szCs w:val="22"/>
      </w:rPr>
      <w:fldChar w:fldCharType="separate"/>
    </w:r>
    <w:r w:rsidR="009B6471" w:rsidRPr="00E30AFB">
      <w:rPr>
        <w:noProof/>
        <w:snapToGrid w:val="0"/>
        <w:color w:val="808080"/>
        <w:szCs w:val="22"/>
      </w:rPr>
      <w:t>5</w:t>
    </w:r>
    <w:r w:rsidRPr="00E30AFB">
      <w:rPr>
        <w:snapToGrid w:val="0"/>
        <w:color w:val="808080"/>
        <w:szCs w:val="22"/>
      </w:rPr>
      <w:fldChar w:fldCharType="end"/>
    </w:r>
    <w:r w:rsidRPr="00E30AFB">
      <w:rPr>
        <w:snapToGrid w:val="0"/>
        <w:color w:val="808080"/>
        <w:szCs w:val="22"/>
      </w:rPr>
      <w:t xml:space="preserve"> de </w:t>
    </w:r>
    <w:r w:rsidRPr="00E30AFB">
      <w:rPr>
        <w:snapToGrid w:val="0"/>
        <w:color w:val="808080"/>
        <w:szCs w:val="22"/>
      </w:rPr>
      <w:fldChar w:fldCharType="begin"/>
    </w:r>
    <w:r w:rsidRPr="00E30AFB">
      <w:rPr>
        <w:snapToGrid w:val="0"/>
        <w:color w:val="808080"/>
        <w:szCs w:val="22"/>
      </w:rPr>
      <w:instrText xml:space="preserve"> NUMPAGES </w:instrText>
    </w:r>
    <w:r w:rsidRPr="00E30AFB">
      <w:rPr>
        <w:snapToGrid w:val="0"/>
        <w:color w:val="808080"/>
        <w:szCs w:val="22"/>
      </w:rPr>
      <w:fldChar w:fldCharType="separate"/>
    </w:r>
    <w:r w:rsidR="009B6471" w:rsidRPr="00E30AFB">
      <w:rPr>
        <w:noProof/>
        <w:snapToGrid w:val="0"/>
        <w:color w:val="808080"/>
        <w:szCs w:val="22"/>
      </w:rPr>
      <w:t>5</w:t>
    </w:r>
    <w:r w:rsidRPr="00E30AFB">
      <w:rPr>
        <w:snapToGrid w:val="0"/>
        <w:color w:val="808080"/>
        <w:szCs w:val="22"/>
      </w:rPr>
      <w:fldChar w:fldCharType="end"/>
    </w:r>
  </w:p>
  <w:p w14:paraId="33FB495B" w14:textId="77777777" w:rsidR="008C0FA7" w:rsidRDefault="008C0F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4962" w14:textId="0EA8D1EB" w:rsidR="008C0FA7" w:rsidRPr="00E03478" w:rsidRDefault="008C0FA7" w:rsidP="00D77556">
    <w:pPr>
      <w:spacing w:before="120" w:line="240" w:lineRule="auto"/>
      <w:rPr>
        <w:sz w:val="32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741C" w14:textId="77777777" w:rsidR="008B5D5C" w:rsidRDefault="008B5D5C">
      <w:r>
        <w:separator/>
      </w:r>
    </w:p>
  </w:footnote>
  <w:footnote w:type="continuationSeparator" w:id="0">
    <w:p w14:paraId="4D20AA6A" w14:textId="77777777" w:rsidR="008B5D5C" w:rsidRDefault="008B5D5C">
      <w:r>
        <w:continuationSeparator/>
      </w:r>
    </w:p>
  </w:footnote>
  <w:footnote w:type="continuationNotice" w:id="1">
    <w:p w14:paraId="3CDE93E1" w14:textId="77777777" w:rsidR="008B5D5C" w:rsidRDefault="008B5D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8C0FA7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8C0FA7" w:rsidRPr="00E368B2" w:rsidRDefault="008C0FA7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20352" behindDoc="0" locked="0" layoutInCell="1" allowOverlap="1" wp14:anchorId="33FB4963" wp14:editId="42843846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33FB4965" wp14:editId="656FA9B9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2BDC34" id="Rectángulo 26" o:spid="_x0000_s1026" style="position:absolute;margin-left:-6.1pt;margin-top:-8.1pt;width:469.8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8C0FA7" w:rsidRPr="006F7B24" w:rsidRDefault="008C0FA7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8C0FA7" w:rsidRPr="004C7601" w:rsidRDefault="008C0FA7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5F2F173B" w:rsidR="008C0FA7" w:rsidRPr="006F7B24" w:rsidRDefault="008C0FA7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>
            <w:rPr>
              <w:b/>
              <w:color w:val="1F2A6A"/>
              <w:sz w:val="24"/>
              <w:lang w:val="es-ES_tradnl"/>
            </w:rPr>
            <w:t xml:space="preserve">UF5 - 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  <w:proofErr w:type="spellStart"/>
          <w:r w:rsidR="0034724D">
            <w:rPr>
              <w:b/>
              <w:color w:val="1F2A6A"/>
              <w:sz w:val="24"/>
              <w:lang w:val="es-ES_tradnl"/>
            </w:rPr>
            <w:t>Segon</w:t>
          </w:r>
          <w:proofErr w:type="spellEnd"/>
          <w:r w:rsidR="0034724D">
            <w:rPr>
              <w:b/>
              <w:color w:val="1F2A6A"/>
              <w:sz w:val="24"/>
              <w:lang w:val="es-ES_tradnl"/>
            </w:rPr>
            <w:t xml:space="preserve"> examen parcial CSS</w:t>
          </w:r>
        </w:p>
      </w:tc>
    </w:tr>
  </w:tbl>
  <w:p w14:paraId="33FB4959" w14:textId="77777777" w:rsidR="008C0FA7" w:rsidRDefault="008C0FA7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FB4967" wp14:editId="07CF0550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3A898D" id="Rectángulo 26" o:spid="_x0000_s1026" style="position:absolute;margin-left:-.7pt;margin-top:1.85pt;width:469.8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" fillcolor="#1d2967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12.6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A1463"/>
    <w:multiLevelType w:val="hybridMultilevel"/>
    <w:tmpl w:val="A7A03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000DA"/>
    <w:multiLevelType w:val="hybridMultilevel"/>
    <w:tmpl w:val="D87222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059445">
    <w:abstractNumId w:val="13"/>
  </w:num>
  <w:num w:numId="2" w16cid:durableId="1262764468">
    <w:abstractNumId w:val="4"/>
  </w:num>
  <w:num w:numId="3" w16cid:durableId="226645239">
    <w:abstractNumId w:val="3"/>
  </w:num>
  <w:num w:numId="4" w16cid:durableId="363480322">
    <w:abstractNumId w:val="10"/>
  </w:num>
  <w:num w:numId="5" w16cid:durableId="545875889">
    <w:abstractNumId w:val="5"/>
  </w:num>
  <w:num w:numId="6" w16cid:durableId="530534057">
    <w:abstractNumId w:val="1"/>
  </w:num>
  <w:num w:numId="7" w16cid:durableId="1616936792">
    <w:abstractNumId w:val="8"/>
  </w:num>
  <w:num w:numId="8" w16cid:durableId="1446463821">
    <w:abstractNumId w:val="11"/>
  </w:num>
  <w:num w:numId="9" w16cid:durableId="729618405">
    <w:abstractNumId w:val="15"/>
  </w:num>
  <w:num w:numId="10" w16cid:durableId="1620605513">
    <w:abstractNumId w:val="2"/>
  </w:num>
  <w:num w:numId="11" w16cid:durableId="2084258268">
    <w:abstractNumId w:val="7"/>
  </w:num>
  <w:num w:numId="12" w16cid:durableId="217010640">
    <w:abstractNumId w:val="0"/>
  </w:num>
  <w:num w:numId="13" w16cid:durableId="1475026427">
    <w:abstractNumId w:val="12"/>
  </w:num>
  <w:num w:numId="14" w16cid:durableId="1688480432">
    <w:abstractNumId w:val="14"/>
  </w:num>
  <w:num w:numId="15" w16cid:durableId="178661624">
    <w:abstractNumId w:val="6"/>
  </w:num>
  <w:num w:numId="16" w16cid:durableId="1236935123">
    <w:abstractNumId w:val="9"/>
  </w:num>
  <w:num w:numId="17" w16cid:durableId="24022001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3684"/>
    <w:rsid w:val="00064553"/>
    <w:rsid w:val="000648EB"/>
    <w:rsid w:val="00064B7D"/>
    <w:rsid w:val="00064F78"/>
    <w:rsid w:val="00066AD6"/>
    <w:rsid w:val="000702D2"/>
    <w:rsid w:val="000713FB"/>
    <w:rsid w:val="00071CE0"/>
    <w:rsid w:val="00072D4E"/>
    <w:rsid w:val="00075C70"/>
    <w:rsid w:val="000966FB"/>
    <w:rsid w:val="00096D24"/>
    <w:rsid w:val="000A35EB"/>
    <w:rsid w:val="000A7F10"/>
    <w:rsid w:val="000B32E8"/>
    <w:rsid w:val="000C003D"/>
    <w:rsid w:val="000C0224"/>
    <w:rsid w:val="000C4B30"/>
    <w:rsid w:val="000C6215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7AD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44B3A"/>
    <w:rsid w:val="0015025A"/>
    <w:rsid w:val="0015362B"/>
    <w:rsid w:val="00154841"/>
    <w:rsid w:val="00157432"/>
    <w:rsid w:val="001602CC"/>
    <w:rsid w:val="00160495"/>
    <w:rsid w:val="00163A07"/>
    <w:rsid w:val="00164F79"/>
    <w:rsid w:val="00165BB0"/>
    <w:rsid w:val="001707E3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9782E"/>
    <w:rsid w:val="001A1635"/>
    <w:rsid w:val="001A1F33"/>
    <w:rsid w:val="001A23A4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3042"/>
    <w:rsid w:val="001E4BA5"/>
    <w:rsid w:val="001E583C"/>
    <w:rsid w:val="001E66ED"/>
    <w:rsid w:val="001F0D20"/>
    <w:rsid w:val="001F2A0B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3CFC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C2092"/>
    <w:rsid w:val="002C770B"/>
    <w:rsid w:val="002D0241"/>
    <w:rsid w:val="002D34A8"/>
    <w:rsid w:val="002D49E7"/>
    <w:rsid w:val="002F3C39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3720"/>
    <w:rsid w:val="00324F9E"/>
    <w:rsid w:val="00325B87"/>
    <w:rsid w:val="00334743"/>
    <w:rsid w:val="0033524D"/>
    <w:rsid w:val="00344470"/>
    <w:rsid w:val="0034724D"/>
    <w:rsid w:val="00357D9D"/>
    <w:rsid w:val="00362866"/>
    <w:rsid w:val="003633B6"/>
    <w:rsid w:val="00365884"/>
    <w:rsid w:val="003665FD"/>
    <w:rsid w:val="00376103"/>
    <w:rsid w:val="00380121"/>
    <w:rsid w:val="003832A8"/>
    <w:rsid w:val="00392FAB"/>
    <w:rsid w:val="00394D17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C6657"/>
    <w:rsid w:val="003D74DC"/>
    <w:rsid w:val="003E0BB3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25F9"/>
    <w:rsid w:val="00417BCE"/>
    <w:rsid w:val="0042002A"/>
    <w:rsid w:val="00420167"/>
    <w:rsid w:val="004266CE"/>
    <w:rsid w:val="00430887"/>
    <w:rsid w:val="0043260A"/>
    <w:rsid w:val="0043528F"/>
    <w:rsid w:val="0043663F"/>
    <w:rsid w:val="00447E85"/>
    <w:rsid w:val="004703AA"/>
    <w:rsid w:val="00471129"/>
    <w:rsid w:val="00471BE9"/>
    <w:rsid w:val="0047757F"/>
    <w:rsid w:val="004811B7"/>
    <w:rsid w:val="00484831"/>
    <w:rsid w:val="004A11DD"/>
    <w:rsid w:val="004A216C"/>
    <w:rsid w:val="004A4148"/>
    <w:rsid w:val="004A4869"/>
    <w:rsid w:val="004A4E8A"/>
    <w:rsid w:val="004A5124"/>
    <w:rsid w:val="004B3FF2"/>
    <w:rsid w:val="004C072A"/>
    <w:rsid w:val="004C736A"/>
    <w:rsid w:val="004C7601"/>
    <w:rsid w:val="004D124C"/>
    <w:rsid w:val="004D2FA1"/>
    <w:rsid w:val="004D2FDF"/>
    <w:rsid w:val="004D4206"/>
    <w:rsid w:val="004E5E92"/>
    <w:rsid w:val="0051312E"/>
    <w:rsid w:val="00515D1C"/>
    <w:rsid w:val="00520944"/>
    <w:rsid w:val="00523C12"/>
    <w:rsid w:val="00524365"/>
    <w:rsid w:val="00524A4A"/>
    <w:rsid w:val="00531865"/>
    <w:rsid w:val="00550A91"/>
    <w:rsid w:val="00551620"/>
    <w:rsid w:val="0055640B"/>
    <w:rsid w:val="00560C74"/>
    <w:rsid w:val="00562E20"/>
    <w:rsid w:val="00575B96"/>
    <w:rsid w:val="005805D4"/>
    <w:rsid w:val="005809DA"/>
    <w:rsid w:val="00580A85"/>
    <w:rsid w:val="00593118"/>
    <w:rsid w:val="0059465E"/>
    <w:rsid w:val="00597D9C"/>
    <w:rsid w:val="005A2F8C"/>
    <w:rsid w:val="005A36AE"/>
    <w:rsid w:val="005A3D04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48A2"/>
    <w:rsid w:val="00655EAF"/>
    <w:rsid w:val="00656B9F"/>
    <w:rsid w:val="00662924"/>
    <w:rsid w:val="00663176"/>
    <w:rsid w:val="006740B3"/>
    <w:rsid w:val="00677660"/>
    <w:rsid w:val="0068037F"/>
    <w:rsid w:val="00684F10"/>
    <w:rsid w:val="006857ED"/>
    <w:rsid w:val="00685F31"/>
    <w:rsid w:val="00686450"/>
    <w:rsid w:val="0069045D"/>
    <w:rsid w:val="00692C17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31C1"/>
    <w:rsid w:val="006E4B1F"/>
    <w:rsid w:val="006E6BD6"/>
    <w:rsid w:val="006E7536"/>
    <w:rsid w:val="006E790E"/>
    <w:rsid w:val="006F35B7"/>
    <w:rsid w:val="006F7B24"/>
    <w:rsid w:val="00700C03"/>
    <w:rsid w:val="0070197B"/>
    <w:rsid w:val="007044B1"/>
    <w:rsid w:val="0070470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047"/>
    <w:rsid w:val="00766118"/>
    <w:rsid w:val="007717BD"/>
    <w:rsid w:val="00775922"/>
    <w:rsid w:val="007770B2"/>
    <w:rsid w:val="007802C4"/>
    <w:rsid w:val="007864CA"/>
    <w:rsid w:val="00795D55"/>
    <w:rsid w:val="007A2C89"/>
    <w:rsid w:val="007A44A8"/>
    <w:rsid w:val="007B26A2"/>
    <w:rsid w:val="007B39A5"/>
    <w:rsid w:val="007C21AE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06D82"/>
    <w:rsid w:val="008160AC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3478"/>
    <w:rsid w:val="008349F6"/>
    <w:rsid w:val="008360EB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4F91"/>
    <w:rsid w:val="00896C3E"/>
    <w:rsid w:val="008A1925"/>
    <w:rsid w:val="008A288C"/>
    <w:rsid w:val="008A6C54"/>
    <w:rsid w:val="008B4E4D"/>
    <w:rsid w:val="008B5D5C"/>
    <w:rsid w:val="008B7F03"/>
    <w:rsid w:val="008C0FA7"/>
    <w:rsid w:val="008C6B43"/>
    <w:rsid w:val="008D141D"/>
    <w:rsid w:val="008D3540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2497"/>
    <w:rsid w:val="00953A95"/>
    <w:rsid w:val="00967EED"/>
    <w:rsid w:val="00970317"/>
    <w:rsid w:val="009724D4"/>
    <w:rsid w:val="00973326"/>
    <w:rsid w:val="0097566E"/>
    <w:rsid w:val="00975C61"/>
    <w:rsid w:val="00980D81"/>
    <w:rsid w:val="009848D4"/>
    <w:rsid w:val="00990FF0"/>
    <w:rsid w:val="00992BB5"/>
    <w:rsid w:val="00992D57"/>
    <w:rsid w:val="0099642E"/>
    <w:rsid w:val="009A2C43"/>
    <w:rsid w:val="009A6015"/>
    <w:rsid w:val="009A7446"/>
    <w:rsid w:val="009A7C39"/>
    <w:rsid w:val="009B046F"/>
    <w:rsid w:val="009B25E2"/>
    <w:rsid w:val="009B36B0"/>
    <w:rsid w:val="009B6471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6034"/>
    <w:rsid w:val="00A473DB"/>
    <w:rsid w:val="00A567F6"/>
    <w:rsid w:val="00A604B7"/>
    <w:rsid w:val="00A70E4E"/>
    <w:rsid w:val="00A71160"/>
    <w:rsid w:val="00A72F86"/>
    <w:rsid w:val="00A75B9F"/>
    <w:rsid w:val="00A75E55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C6916"/>
    <w:rsid w:val="00AD2097"/>
    <w:rsid w:val="00AD278D"/>
    <w:rsid w:val="00AD3666"/>
    <w:rsid w:val="00AE740F"/>
    <w:rsid w:val="00AF03C4"/>
    <w:rsid w:val="00AF0562"/>
    <w:rsid w:val="00AF11BD"/>
    <w:rsid w:val="00AF15B1"/>
    <w:rsid w:val="00B013B7"/>
    <w:rsid w:val="00B01CF6"/>
    <w:rsid w:val="00B021B3"/>
    <w:rsid w:val="00B02E9D"/>
    <w:rsid w:val="00B1463C"/>
    <w:rsid w:val="00B14CCB"/>
    <w:rsid w:val="00B163A6"/>
    <w:rsid w:val="00B16F2C"/>
    <w:rsid w:val="00B213D5"/>
    <w:rsid w:val="00B23AD2"/>
    <w:rsid w:val="00B2488A"/>
    <w:rsid w:val="00B35922"/>
    <w:rsid w:val="00B3725C"/>
    <w:rsid w:val="00B37490"/>
    <w:rsid w:val="00B37951"/>
    <w:rsid w:val="00B44124"/>
    <w:rsid w:val="00B45700"/>
    <w:rsid w:val="00B459C9"/>
    <w:rsid w:val="00B45F9A"/>
    <w:rsid w:val="00B558B4"/>
    <w:rsid w:val="00B56502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825AA"/>
    <w:rsid w:val="00B85DCC"/>
    <w:rsid w:val="00B97680"/>
    <w:rsid w:val="00BA0258"/>
    <w:rsid w:val="00BA6977"/>
    <w:rsid w:val="00BB63D5"/>
    <w:rsid w:val="00BC1ADE"/>
    <w:rsid w:val="00BC23C7"/>
    <w:rsid w:val="00BC51B0"/>
    <w:rsid w:val="00BD1A0A"/>
    <w:rsid w:val="00BD2407"/>
    <w:rsid w:val="00BD4A21"/>
    <w:rsid w:val="00BE0166"/>
    <w:rsid w:val="00BF53E2"/>
    <w:rsid w:val="00BF552D"/>
    <w:rsid w:val="00C032EE"/>
    <w:rsid w:val="00C1260C"/>
    <w:rsid w:val="00C13F13"/>
    <w:rsid w:val="00C212C9"/>
    <w:rsid w:val="00C22CE9"/>
    <w:rsid w:val="00C26F87"/>
    <w:rsid w:val="00C270E6"/>
    <w:rsid w:val="00C27F47"/>
    <w:rsid w:val="00C30BA1"/>
    <w:rsid w:val="00C31D32"/>
    <w:rsid w:val="00C3420B"/>
    <w:rsid w:val="00C4212D"/>
    <w:rsid w:val="00C5072E"/>
    <w:rsid w:val="00C550B8"/>
    <w:rsid w:val="00C55F4D"/>
    <w:rsid w:val="00C56BC4"/>
    <w:rsid w:val="00C57F72"/>
    <w:rsid w:val="00C64D16"/>
    <w:rsid w:val="00C70391"/>
    <w:rsid w:val="00C7213B"/>
    <w:rsid w:val="00C742A5"/>
    <w:rsid w:val="00C74FFA"/>
    <w:rsid w:val="00C752BF"/>
    <w:rsid w:val="00C82616"/>
    <w:rsid w:val="00C856E9"/>
    <w:rsid w:val="00C92E7E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157"/>
    <w:rsid w:val="00CE1376"/>
    <w:rsid w:val="00CE45B4"/>
    <w:rsid w:val="00CE7DBF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579B0"/>
    <w:rsid w:val="00D66D35"/>
    <w:rsid w:val="00D704D7"/>
    <w:rsid w:val="00D73D17"/>
    <w:rsid w:val="00D770A4"/>
    <w:rsid w:val="00D77260"/>
    <w:rsid w:val="00D77556"/>
    <w:rsid w:val="00D80B5A"/>
    <w:rsid w:val="00D843BC"/>
    <w:rsid w:val="00D93775"/>
    <w:rsid w:val="00D956AC"/>
    <w:rsid w:val="00D966EE"/>
    <w:rsid w:val="00DA0FC9"/>
    <w:rsid w:val="00DA718C"/>
    <w:rsid w:val="00DB0118"/>
    <w:rsid w:val="00DB3D30"/>
    <w:rsid w:val="00DC237C"/>
    <w:rsid w:val="00DC5B1E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321B"/>
    <w:rsid w:val="00E14555"/>
    <w:rsid w:val="00E1773E"/>
    <w:rsid w:val="00E17C4F"/>
    <w:rsid w:val="00E21022"/>
    <w:rsid w:val="00E21D4C"/>
    <w:rsid w:val="00E2393B"/>
    <w:rsid w:val="00E24E8B"/>
    <w:rsid w:val="00E30AFB"/>
    <w:rsid w:val="00E325DC"/>
    <w:rsid w:val="00E368B2"/>
    <w:rsid w:val="00E403BF"/>
    <w:rsid w:val="00E405C8"/>
    <w:rsid w:val="00E42045"/>
    <w:rsid w:val="00E42B6B"/>
    <w:rsid w:val="00E435FB"/>
    <w:rsid w:val="00E562B3"/>
    <w:rsid w:val="00E640A8"/>
    <w:rsid w:val="00E71490"/>
    <w:rsid w:val="00E718BB"/>
    <w:rsid w:val="00E7195F"/>
    <w:rsid w:val="00E71C51"/>
    <w:rsid w:val="00E73D40"/>
    <w:rsid w:val="00E74CFE"/>
    <w:rsid w:val="00E75986"/>
    <w:rsid w:val="00E84470"/>
    <w:rsid w:val="00E863B4"/>
    <w:rsid w:val="00E86829"/>
    <w:rsid w:val="00E86DA7"/>
    <w:rsid w:val="00E932CB"/>
    <w:rsid w:val="00EA6D5E"/>
    <w:rsid w:val="00EB1108"/>
    <w:rsid w:val="00EB14E1"/>
    <w:rsid w:val="00EB16E3"/>
    <w:rsid w:val="00EB6FFB"/>
    <w:rsid w:val="00EC06DF"/>
    <w:rsid w:val="00EC0C20"/>
    <w:rsid w:val="00EC2DF4"/>
    <w:rsid w:val="00EC7913"/>
    <w:rsid w:val="00ED467A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02F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490A"/>
    <w:rsid w:val="00FF53A4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2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650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rsid w:val="00BF53E2"/>
    <w:rPr>
      <w:rFonts w:asciiTheme="minorHAnsi" w:hAnsiTheme="minorHAnsi"/>
      <w:i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EABE0B1-6719-4883-80E5-AE953E18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1497</TotalTime>
  <Pages>5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2126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#7</dc:subject>
  <dc:creator/>
  <cp:lastModifiedBy>Eduardo Javier Rodríguez Anticona</cp:lastModifiedBy>
  <cp:revision>112</cp:revision>
  <cp:lastPrinted>2015-07-06T09:36:00Z</cp:lastPrinted>
  <dcterms:created xsi:type="dcterms:W3CDTF">2017-09-13T06:20:00Z</dcterms:created>
  <dcterms:modified xsi:type="dcterms:W3CDTF">2024-01-12T19:18:00Z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